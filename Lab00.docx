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C0" w:rsidRDefault="002A48C2">
      <w:r>
        <w:t>Some random file…why are you reading</w:t>
      </w:r>
      <w:bookmarkStart w:id="0" w:name="_GoBack"/>
      <w:bookmarkEnd w:id="0"/>
      <w:r>
        <w:t xml:space="preserve"> this?</w:t>
      </w:r>
    </w:p>
    <w:sectPr w:rsidR="006F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2"/>
    <w:rsid w:val="002A48C2"/>
    <w:rsid w:val="006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935A"/>
  <w15:chartTrackingRefBased/>
  <w15:docId w15:val="{422875D3-4E3E-429B-8D17-EE8E7FB3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81A5F774</Template>
  <TotalTime>1</TotalTime>
  <Pages>1</Pages>
  <Words>6</Words>
  <Characters>37</Characters>
  <Application>Microsoft Office Word</Application>
  <DocSecurity>0</DocSecurity>
  <Lines>1</Lines>
  <Paragraphs>1</Paragraphs>
  <ScaleCrop>false</ScaleCrop>
  <Company>University of Wyoming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 Rhodes</dc:creator>
  <cp:keywords/>
  <dc:description/>
  <cp:lastModifiedBy>Dylan C Rhodes</cp:lastModifiedBy>
  <cp:revision>1</cp:revision>
  <dcterms:created xsi:type="dcterms:W3CDTF">2017-09-18T17:10:00Z</dcterms:created>
  <dcterms:modified xsi:type="dcterms:W3CDTF">2017-09-18T17:11:00Z</dcterms:modified>
</cp:coreProperties>
</file>